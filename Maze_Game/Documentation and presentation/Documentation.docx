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32CA" w14:textId="747AA0B2" w:rsidR="00C6554A" w:rsidRPr="008B5277" w:rsidRDefault="00863EF1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C32FD5" wp14:editId="1F73C8D3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486400" cy="2475230"/>
            <wp:effectExtent l="0" t="0" r="0" b="1270"/>
            <wp:wrapTight wrapText="bothSides">
              <wp:wrapPolygon edited="0">
                <wp:start x="0" y="0"/>
                <wp:lineTo x="0" y="21445"/>
                <wp:lineTo x="21525" y="21445"/>
                <wp:lineTo x="21525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bookmarkEnd w:id="1"/>
    <w:bookmarkEnd w:id="2"/>
    <w:bookmarkEnd w:id="3"/>
    <w:bookmarkEnd w:id="4"/>
    <w:p w14:paraId="6B323B82" w14:textId="58C205AA" w:rsidR="00C6554A" w:rsidRDefault="000F3E3A" w:rsidP="00C6554A">
      <w:pPr>
        <w:pStyle w:val="Title"/>
      </w:pPr>
      <w:r>
        <w:t>Maze Game Project</w:t>
      </w:r>
    </w:p>
    <w:p w14:paraId="0121D90D" w14:textId="0419FFE5" w:rsidR="00C6554A" w:rsidRPr="00D5413C" w:rsidRDefault="000F3E3A" w:rsidP="00C6554A">
      <w:pPr>
        <w:pStyle w:val="Subtitle"/>
      </w:pPr>
      <w:proofErr w:type="gramStart"/>
      <w:r>
        <w:t>Team :</w:t>
      </w:r>
      <w:proofErr w:type="gramEnd"/>
      <w:r>
        <w:t xml:space="preserve"> beyond the wall</w:t>
      </w:r>
    </w:p>
    <w:p w14:paraId="0A906DB7" w14:textId="3DE04E5A" w:rsidR="00C6554A" w:rsidRDefault="000F3E3A" w:rsidP="00C6554A">
      <w:pPr>
        <w:pStyle w:val="ContactInfo"/>
      </w:pPr>
      <w:r>
        <w:t>November 2021</w:t>
      </w:r>
      <w:r w:rsidR="00C6554A">
        <w:br w:type="page"/>
      </w:r>
    </w:p>
    <w:p w14:paraId="61CDBC7A" w14:textId="19C90A54" w:rsidR="00C6554A" w:rsidRDefault="000F3E3A" w:rsidP="00C6554A">
      <w:pPr>
        <w:pStyle w:val="Heading1"/>
      </w:pPr>
      <w:r>
        <w:lastRenderedPageBreak/>
        <w:t>Description</w:t>
      </w:r>
    </w:p>
    <w:p w14:paraId="23B6ECF1" w14:textId="315C9694" w:rsidR="000F3E3A" w:rsidRDefault="000F3E3A" w:rsidP="000F3E3A">
      <w:pPr>
        <w:pStyle w:val="ListParagraph"/>
        <w:numPr>
          <w:ilvl w:val="0"/>
          <w:numId w:val="16"/>
        </w:numPr>
      </w:pPr>
      <w:r>
        <w:t>Idea</w:t>
      </w:r>
    </w:p>
    <w:p w14:paraId="480988FA" w14:textId="470652C9" w:rsidR="000F3E3A" w:rsidRDefault="000F3E3A" w:rsidP="000F3E3A">
      <w:pPr>
        <w:pStyle w:val="ListParagraph"/>
        <w:numPr>
          <w:ilvl w:val="0"/>
          <w:numId w:val="16"/>
        </w:numPr>
      </w:pPr>
      <w:r>
        <w:t>Participants in the project</w:t>
      </w:r>
    </w:p>
    <w:p w14:paraId="4C8CB1EE" w14:textId="074F1719" w:rsidR="00662502" w:rsidRDefault="00304025" w:rsidP="00070BA5">
      <w:pPr>
        <w:pStyle w:val="ListParagraph"/>
        <w:numPr>
          <w:ilvl w:val="0"/>
          <w:numId w:val="16"/>
        </w:numPr>
      </w:pPr>
      <w:r>
        <w:t>Summary of the project</w:t>
      </w:r>
    </w:p>
    <w:p w14:paraId="3E9800F0" w14:textId="3B7A1AE8" w:rsidR="00662502" w:rsidRDefault="00662502" w:rsidP="00662502">
      <w:pPr>
        <w:pStyle w:val="ListParagraph"/>
        <w:numPr>
          <w:ilvl w:val="1"/>
          <w:numId w:val="16"/>
        </w:numPr>
      </w:pPr>
      <w:r>
        <w:t>Stages of realization</w:t>
      </w:r>
    </w:p>
    <w:p w14:paraId="351024AC" w14:textId="13879274" w:rsidR="00662502" w:rsidRDefault="00662502" w:rsidP="00070BA5">
      <w:pPr>
        <w:pStyle w:val="ListParagraph"/>
        <w:numPr>
          <w:ilvl w:val="1"/>
          <w:numId w:val="16"/>
        </w:numPr>
      </w:pPr>
      <w:r>
        <w:t>Difficulties we had to deal with</w:t>
      </w:r>
    </w:p>
    <w:p w14:paraId="1622201C" w14:textId="4BA71782" w:rsidR="00662502" w:rsidRDefault="00662502" w:rsidP="00662502">
      <w:pPr>
        <w:pStyle w:val="ListParagraph"/>
        <w:numPr>
          <w:ilvl w:val="0"/>
          <w:numId w:val="16"/>
        </w:numPr>
      </w:pPr>
      <w:r>
        <w:t>Table with functions</w:t>
      </w:r>
    </w:p>
    <w:p w14:paraId="643DB768" w14:textId="58F8404C" w:rsidR="00662502" w:rsidRDefault="00662502" w:rsidP="00662502">
      <w:pPr>
        <w:pStyle w:val="ListParagraph"/>
        <w:numPr>
          <w:ilvl w:val="0"/>
          <w:numId w:val="16"/>
        </w:numPr>
      </w:pPr>
      <w:r>
        <w:t>Block scheme</w:t>
      </w:r>
    </w:p>
    <w:p w14:paraId="46C77EDF" w14:textId="6E5B13FD" w:rsidR="00662502" w:rsidRDefault="00662502" w:rsidP="00662502">
      <w:pPr>
        <w:pStyle w:val="ListParagraph"/>
      </w:pPr>
    </w:p>
    <w:p w14:paraId="371ACF17" w14:textId="1A877AB4" w:rsidR="00662502" w:rsidRDefault="00662502" w:rsidP="00662502">
      <w:pPr>
        <w:pStyle w:val="ListParagraph"/>
      </w:pPr>
    </w:p>
    <w:p w14:paraId="5A7AFA98" w14:textId="3AEC83B1" w:rsidR="00662502" w:rsidRDefault="00662502" w:rsidP="00662502">
      <w:pPr>
        <w:pStyle w:val="ListParagraph"/>
      </w:pPr>
    </w:p>
    <w:p w14:paraId="1E84FB6A" w14:textId="6EADCA60" w:rsidR="00662502" w:rsidRDefault="00662502" w:rsidP="00662502">
      <w:pPr>
        <w:pStyle w:val="ListParagraph"/>
      </w:pPr>
    </w:p>
    <w:p w14:paraId="1C39BFE9" w14:textId="6E840B02" w:rsidR="00662502" w:rsidRDefault="00662502" w:rsidP="00662502">
      <w:pPr>
        <w:pStyle w:val="ListParagraph"/>
      </w:pPr>
    </w:p>
    <w:p w14:paraId="5AA742DC" w14:textId="5DBCEAEE" w:rsidR="00662502" w:rsidRDefault="00662502" w:rsidP="00662502">
      <w:pPr>
        <w:pStyle w:val="ListParagraph"/>
      </w:pPr>
    </w:p>
    <w:p w14:paraId="338D93B7" w14:textId="5968927E" w:rsidR="00662502" w:rsidRDefault="00662502" w:rsidP="00662502">
      <w:pPr>
        <w:pStyle w:val="ListParagraph"/>
      </w:pPr>
    </w:p>
    <w:p w14:paraId="1BC8E2C3" w14:textId="04B01767" w:rsidR="00662502" w:rsidRDefault="00662502" w:rsidP="00662502">
      <w:pPr>
        <w:pStyle w:val="ListParagraph"/>
      </w:pPr>
    </w:p>
    <w:p w14:paraId="727E859C" w14:textId="7AD89E8A" w:rsidR="00662502" w:rsidRDefault="00662502" w:rsidP="00662502">
      <w:pPr>
        <w:pStyle w:val="ListParagraph"/>
      </w:pPr>
    </w:p>
    <w:p w14:paraId="6347117C" w14:textId="3876BDE7" w:rsidR="00662502" w:rsidRDefault="00662502" w:rsidP="00662502">
      <w:pPr>
        <w:pStyle w:val="ListParagraph"/>
      </w:pPr>
    </w:p>
    <w:p w14:paraId="3E602A6C" w14:textId="0A485378" w:rsidR="00662502" w:rsidRDefault="00662502" w:rsidP="00662502">
      <w:pPr>
        <w:pStyle w:val="ListParagraph"/>
      </w:pPr>
    </w:p>
    <w:p w14:paraId="13B6DB18" w14:textId="68FFD98B" w:rsidR="00662502" w:rsidRDefault="00662502" w:rsidP="00662502">
      <w:pPr>
        <w:pStyle w:val="ListParagraph"/>
      </w:pPr>
    </w:p>
    <w:p w14:paraId="3A49A1AF" w14:textId="35CC778A" w:rsidR="00662502" w:rsidRDefault="00662502" w:rsidP="00662502">
      <w:pPr>
        <w:pStyle w:val="ListParagraph"/>
      </w:pPr>
    </w:p>
    <w:p w14:paraId="0012AF1F" w14:textId="67D4DE66" w:rsidR="00662502" w:rsidRDefault="00662502" w:rsidP="00662502">
      <w:pPr>
        <w:pStyle w:val="ListParagraph"/>
      </w:pPr>
    </w:p>
    <w:p w14:paraId="6C64DA5A" w14:textId="74199A5D" w:rsidR="00662502" w:rsidRDefault="00662502" w:rsidP="00662502">
      <w:pPr>
        <w:pStyle w:val="ListParagraph"/>
      </w:pPr>
    </w:p>
    <w:p w14:paraId="1543E2BD" w14:textId="77D6D975" w:rsidR="00662502" w:rsidRDefault="00662502" w:rsidP="00662502">
      <w:pPr>
        <w:pStyle w:val="ListParagraph"/>
      </w:pPr>
    </w:p>
    <w:p w14:paraId="08615325" w14:textId="18BF7834" w:rsidR="00662502" w:rsidRDefault="00662502" w:rsidP="00662502">
      <w:pPr>
        <w:pStyle w:val="ListParagraph"/>
      </w:pPr>
    </w:p>
    <w:p w14:paraId="04731A7E" w14:textId="4ECBFEB5" w:rsidR="00662502" w:rsidRDefault="00662502" w:rsidP="00662502">
      <w:pPr>
        <w:pStyle w:val="ListParagraph"/>
      </w:pPr>
    </w:p>
    <w:p w14:paraId="02F742AB" w14:textId="62C55696" w:rsidR="00662502" w:rsidRDefault="00662502" w:rsidP="00662502">
      <w:pPr>
        <w:pStyle w:val="ListParagraph"/>
      </w:pPr>
    </w:p>
    <w:p w14:paraId="4797A8BD" w14:textId="203128E3" w:rsidR="00662502" w:rsidRDefault="00662502" w:rsidP="00662502">
      <w:pPr>
        <w:pStyle w:val="ListParagraph"/>
      </w:pPr>
    </w:p>
    <w:p w14:paraId="18FA5838" w14:textId="57172852" w:rsidR="00662502" w:rsidRDefault="00662502" w:rsidP="00662502">
      <w:pPr>
        <w:pStyle w:val="ListParagraph"/>
      </w:pPr>
    </w:p>
    <w:p w14:paraId="2E72B2AC" w14:textId="013D4502" w:rsidR="00662502" w:rsidRDefault="00662502" w:rsidP="00662502">
      <w:pPr>
        <w:pStyle w:val="ListParagraph"/>
      </w:pPr>
    </w:p>
    <w:p w14:paraId="268D0D02" w14:textId="0C38D0CF" w:rsidR="00662502" w:rsidRDefault="00662502" w:rsidP="00662502">
      <w:pPr>
        <w:pStyle w:val="ListParagraph"/>
      </w:pPr>
    </w:p>
    <w:p w14:paraId="7AAF5453" w14:textId="3342E269" w:rsidR="00662502" w:rsidRDefault="00662502" w:rsidP="00662502">
      <w:pPr>
        <w:pStyle w:val="ListParagraph"/>
      </w:pPr>
    </w:p>
    <w:p w14:paraId="27F4A7BE" w14:textId="6FD3F671" w:rsidR="00662502" w:rsidRDefault="00662502" w:rsidP="00662502">
      <w:pPr>
        <w:pStyle w:val="ListParagraph"/>
      </w:pPr>
    </w:p>
    <w:p w14:paraId="31A245C3" w14:textId="395B154B" w:rsidR="00662502" w:rsidRPr="00662502" w:rsidRDefault="00662502" w:rsidP="00662502">
      <w:pPr>
        <w:pStyle w:val="ListParagraph"/>
        <w:rPr>
          <w:rFonts w:asciiTheme="majorHAnsi" w:hAnsiTheme="majorHAnsi"/>
        </w:rPr>
      </w:pPr>
    </w:p>
    <w:p w14:paraId="764CB4B6" w14:textId="77BD9B7B" w:rsidR="00662502" w:rsidRDefault="00662502" w:rsidP="00662502">
      <w:pPr>
        <w:pStyle w:val="ListParagraph"/>
      </w:pPr>
    </w:p>
    <w:p w14:paraId="4002B725" w14:textId="4338CADA" w:rsidR="00662502" w:rsidRDefault="00662502" w:rsidP="00662502">
      <w:pPr>
        <w:pStyle w:val="ListParagraph"/>
      </w:pPr>
    </w:p>
    <w:p w14:paraId="74CAE0D0" w14:textId="261F80AD" w:rsidR="00662502" w:rsidRDefault="00662502" w:rsidP="00662502">
      <w:pPr>
        <w:pStyle w:val="ListParagraph"/>
      </w:pPr>
    </w:p>
    <w:p w14:paraId="21984318" w14:textId="4A8F930C" w:rsidR="00662502" w:rsidRDefault="00662502" w:rsidP="00662502">
      <w:pPr>
        <w:pStyle w:val="ListParagraph"/>
      </w:pPr>
    </w:p>
    <w:p w14:paraId="74197AFC" w14:textId="10900498" w:rsidR="00662502" w:rsidRDefault="00662502" w:rsidP="00662502">
      <w:pPr>
        <w:pStyle w:val="ListParagraph"/>
      </w:pPr>
    </w:p>
    <w:p w14:paraId="4876EA88" w14:textId="77777777" w:rsidR="00070BA5" w:rsidRDefault="00070BA5" w:rsidP="00662502">
      <w:pPr>
        <w:rPr>
          <w:rFonts w:asciiTheme="majorHAnsi" w:hAnsiTheme="majorHAnsi"/>
          <w:color w:val="007789" w:themeColor="accent1" w:themeShade="BF"/>
          <w:sz w:val="24"/>
          <w:szCs w:val="24"/>
        </w:rPr>
      </w:pPr>
    </w:p>
    <w:p w14:paraId="1084BDB4" w14:textId="530A2D41" w:rsidR="00662502" w:rsidRPr="002B4163" w:rsidRDefault="00662502" w:rsidP="00662502">
      <w:pPr>
        <w:rPr>
          <w:rFonts w:asciiTheme="majorHAnsi" w:hAnsiTheme="majorHAnsi"/>
          <w:color w:val="007789" w:themeColor="accent1" w:themeShade="BF"/>
          <w:sz w:val="24"/>
          <w:szCs w:val="24"/>
        </w:rPr>
      </w:pPr>
      <w:r w:rsidRPr="002B4163">
        <w:rPr>
          <w:rFonts w:asciiTheme="majorHAnsi" w:hAnsiTheme="majorHAnsi"/>
          <w:color w:val="007789" w:themeColor="accent1" w:themeShade="BF"/>
          <w:sz w:val="24"/>
          <w:szCs w:val="24"/>
        </w:rPr>
        <w:lastRenderedPageBreak/>
        <w:t>IDEA</w:t>
      </w:r>
    </w:p>
    <w:p w14:paraId="264605E6" w14:textId="6FE17981" w:rsidR="00662502" w:rsidRPr="002B4163" w:rsidRDefault="00662502" w:rsidP="00662502">
      <w:pPr>
        <w:rPr>
          <w:rFonts w:asciiTheme="majorHAnsi" w:hAnsiTheme="majorHAnsi"/>
          <w:color w:val="007789" w:themeColor="accent1" w:themeShade="BF"/>
          <w:lang w:val="bg-BG"/>
        </w:rPr>
      </w:pPr>
      <w:r>
        <w:rPr>
          <w:rFonts w:asciiTheme="majorHAnsi" w:hAnsiTheme="majorHAnsi"/>
          <w:color w:val="007789" w:themeColor="accent1" w:themeShade="BF"/>
        </w:rPr>
        <w:t>The Idea of the project was to create maze game</w:t>
      </w:r>
    </w:p>
    <w:p w14:paraId="37EAF954" w14:textId="046DAA02" w:rsidR="00C6554A" w:rsidRPr="00D5413C" w:rsidRDefault="002B4163" w:rsidP="00C6554A">
      <w:pPr>
        <w:pStyle w:val="Heading2"/>
      </w:pPr>
      <w:r>
        <w:t>Participants</w:t>
      </w:r>
    </w:p>
    <w:p w14:paraId="1342A44A" w14:textId="00F6375D" w:rsidR="002B4163" w:rsidRDefault="002B4163" w:rsidP="002B4163">
      <w:pPr>
        <w:pStyle w:val="ListParagraph"/>
        <w:numPr>
          <w:ilvl w:val="0"/>
          <w:numId w:val="21"/>
        </w:numPr>
      </w:pPr>
      <w:r>
        <w:t>Miriam Georgieva 10G - Scrum Trainer - MKGeorgieva19@codingburgas.bg</w:t>
      </w:r>
    </w:p>
    <w:p w14:paraId="7EA56386" w14:textId="49733192" w:rsidR="002B4163" w:rsidRDefault="002B4163" w:rsidP="002B4163">
      <w:pPr>
        <w:pStyle w:val="ListParagraph"/>
        <w:numPr>
          <w:ilvl w:val="0"/>
          <w:numId w:val="21"/>
        </w:numPr>
      </w:pPr>
      <w:r>
        <w:t xml:space="preserve">Tereza </w:t>
      </w:r>
      <w:proofErr w:type="spellStart"/>
      <w:r>
        <w:t>Opanska</w:t>
      </w:r>
      <w:proofErr w:type="spellEnd"/>
      <w:r>
        <w:t xml:space="preserve"> 10V - Back-end Developer - TNOpanska19@codingburgas.bg</w:t>
      </w:r>
    </w:p>
    <w:p w14:paraId="29E8182C" w14:textId="1B30083E" w:rsidR="002B4163" w:rsidRDefault="002B4163" w:rsidP="002B4163">
      <w:pPr>
        <w:pStyle w:val="ListParagraph"/>
        <w:numPr>
          <w:ilvl w:val="0"/>
          <w:numId w:val="21"/>
        </w:numPr>
      </w:pPr>
      <w:proofErr w:type="spellStart"/>
      <w:r>
        <w:t>Niq</w:t>
      </w:r>
      <w:proofErr w:type="spellEnd"/>
      <w:r>
        <w:t xml:space="preserve"> </w:t>
      </w:r>
      <w:proofErr w:type="spellStart"/>
      <w:r>
        <w:t>Runcheva</w:t>
      </w:r>
      <w:proofErr w:type="spellEnd"/>
      <w:r>
        <w:t xml:space="preserve"> 10A - Front-end Developer - NSRuncheva19@codingburgas.bg</w:t>
      </w:r>
    </w:p>
    <w:p w14:paraId="636FD88A" w14:textId="3F5E2B60" w:rsidR="002C74C0" w:rsidRDefault="002B4163" w:rsidP="002B4163">
      <w:pPr>
        <w:pStyle w:val="ListParagraph"/>
        <w:numPr>
          <w:ilvl w:val="0"/>
          <w:numId w:val="21"/>
        </w:numPr>
      </w:pPr>
      <w:r>
        <w:t>Lubomir Bozukov 10B - QA - LVBozukov19@codingburgas.bg</w:t>
      </w:r>
    </w:p>
    <w:p w14:paraId="551FE4B2" w14:textId="31277E6D" w:rsidR="000F3E3A" w:rsidRDefault="00070BA5">
      <w:pPr>
        <w:rPr>
          <w:rFonts w:asciiTheme="majorHAnsi" w:hAnsiTheme="majorHAnsi"/>
          <w:color w:val="007789" w:themeColor="accent1" w:themeShade="BF"/>
          <w:sz w:val="24"/>
          <w:szCs w:val="24"/>
        </w:rPr>
      </w:pPr>
      <w:r>
        <w:rPr>
          <w:rFonts w:asciiTheme="majorHAnsi" w:hAnsiTheme="majorHAnsi"/>
          <w:color w:val="007789" w:themeColor="accent1" w:themeShade="BF"/>
          <w:sz w:val="24"/>
          <w:szCs w:val="24"/>
        </w:rPr>
        <w:t>STAGES OF REALIZATION</w:t>
      </w:r>
    </w:p>
    <w:p w14:paraId="5329F06A" w14:textId="77777777" w:rsidR="00070BA5" w:rsidRPr="00070BA5" w:rsidRDefault="00070BA5">
      <w:pPr>
        <w:rPr>
          <w:rFonts w:asciiTheme="majorHAnsi" w:hAnsiTheme="majorHAnsi"/>
          <w:color w:val="007789" w:themeColor="accent1" w:themeShade="BF"/>
          <w:sz w:val="24"/>
          <w:szCs w:val="24"/>
        </w:rPr>
      </w:pPr>
    </w:p>
    <w:p w14:paraId="2036F36E" w14:textId="008562B8" w:rsidR="00070BA5" w:rsidRDefault="00070BA5">
      <w:pPr>
        <w:rPr>
          <w:rFonts w:asciiTheme="majorHAnsi" w:hAnsiTheme="majorHAnsi"/>
          <w:color w:val="007789" w:themeColor="accent1" w:themeShade="BF"/>
          <w:sz w:val="24"/>
          <w:szCs w:val="24"/>
        </w:rPr>
      </w:pPr>
      <w:r>
        <w:rPr>
          <w:rFonts w:asciiTheme="majorHAnsi" w:hAnsiTheme="majorHAnsi"/>
          <w:color w:val="007789" w:themeColor="accent1" w:themeShade="BF"/>
          <w:sz w:val="24"/>
          <w:szCs w:val="24"/>
        </w:rPr>
        <w:t>DIFFICULTIES</w:t>
      </w:r>
    </w:p>
    <w:p w14:paraId="7040019A" w14:textId="3E7DDE0D" w:rsidR="00070BA5" w:rsidRPr="00070BA5" w:rsidRDefault="00070BA5">
      <w:pPr>
        <w:rPr>
          <w:color w:val="007789" w:themeColor="accent1" w:themeShade="BF"/>
          <w:sz w:val="24"/>
          <w:szCs w:val="24"/>
        </w:rPr>
      </w:pPr>
      <w:r>
        <w:rPr>
          <w:color w:val="007789" w:themeColor="accent1" w:themeShade="BF"/>
          <w:sz w:val="24"/>
          <w:szCs w:val="24"/>
        </w:rPr>
        <w:t xml:space="preserve">Our difficulties were to make moving with the arrows. </w:t>
      </w:r>
      <w:proofErr w:type="gramStart"/>
      <w:r>
        <w:rPr>
          <w:color w:val="007789" w:themeColor="accent1" w:themeShade="BF"/>
          <w:sz w:val="24"/>
          <w:szCs w:val="24"/>
        </w:rPr>
        <w:t>Also</w:t>
      </w:r>
      <w:proofErr w:type="gramEnd"/>
      <w:r>
        <w:rPr>
          <w:color w:val="007789" w:themeColor="accent1" w:themeShade="BF"/>
          <w:sz w:val="24"/>
          <w:szCs w:val="24"/>
        </w:rPr>
        <w:t xml:space="preserve"> another difficulty was making the mazes look appealing. </w:t>
      </w:r>
    </w:p>
    <w:p w14:paraId="545631AE" w14:textId="09BCC55E" w:rsidR="000F3E3A" w:rsidRDefault="000F3E3A"/>
    <w:p w14:paraId="5EF15478" w14:textId="5E2FE3A1" w:rsidR="000F3E3A" w:rsidRDefault="001D42D5">
      <w:pPr>
        <w:rPr>
          <w:color w:val="007789" w:themeColor="accent1" w:themeShade="BF"/>
          <w:sz w:val="24"/>
          <w:szCs w:val="24"/>
        </w:rPr>
      </w:pPr>
      <w:r>
        <w:rPr>
          <w:color w:val="007789" w:themeColor="accent1" w:themeShade="BF"/>
          <w:sz w:val="24"/>
          <w:szCs w:val="24"/>
        </w:rPr>
        <w:t xml:space="preserve">TABLE WITH FUNCTIONS </w:t>
      </w:r>
    </w:p>
    <w:tbl>
      <w:tblPr>
        <w:tblpPr w:leftFromText="180" w:rightFromText="180" w:horzAnchor="page" w:tblpX="1" w:tblpY="-450"/>
        <w:tblW w:w="121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1"/>
        <w:gridCol w:w="1358"/>
        <w:gridCol w:w="5262"/>
      </w:tblGrid>
      <w:tr w:rsidR="001D42D5" w:rsidRPr="001D42D5" w14:paraId="1B7ED6F7" w14:textId="77777777" w:rsidTr="001D42D5">
        <w:trPr>
          <w:trHeight w:val="567"/>
        </w:trPr>
        <w:tc>
          <w:tcPr>
            <w:tcW w:w="5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40B85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b/>
                <w:bCs/>
                <w:color w:val="auto"/>
              </w:rPr>
              <w:lastRenderedPageBreak/>
              <w:t>Function Name</w:t>
            </w:r>
            <w:r w:rsidRPr="001D42D5">
              <w:rPr>
                <w:rFonts w:ascii="Calibri" w:eastAsia="Times New Roman" w:hAnsi="Calibri" w:cs="Calibri"/>
                <w:color w:val="auto"/>
              </w:rPr>
              <w:t> </w:t>
            </w:r>
          </w:p>
        </w:tc>
        <w:tc>
          <w:tcPr>
            <w:tcW w:w="1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AEEF1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b/>
                <w:bCs/>
                <w:color w:val="auto"/>
              </w:rPr>
              <w:t>Function Type</w:t>
            </w:r>
            <w:r w:rsidRPr="001D42D5">
              <w:rPr>
                <w:rFonts w:ascii="Calibri" w:eastAsia="Times New Roman" w:hAnsi="Calibri" w:cs="Calibri"/>
                <w:color w:val="auto"/>
              </w:rPr>
              <w:t> </w:t>
            </w:r>
          </w:p>
        </w:tc>
        <w:tc>
          <w:tcPr>
            <w:tcW w:w="52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D76AE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b/>
                <w:bCs/>
                <w:color w:val="auto"/>
              </w:rPr>
              <w:t>Function Description</w:t>
            </w:r>
            <w:r w:rsidRPr="001D42D5">
              <w:rPr>
                <w:rFonts w:ascii="Calibri" w:eastAsia="Times New Roman" w:hAnsi="Calibri" w:cs="Calibri"/>
                <w:color w:val="auto"/>
              </w:rPr>
              <w:t> </w:t>
            </w:r>
          </w:p>
        </w:tc>
      </w:tr>
      <w:tr w:rsidR="001D42D5" w:rsidRPr="001D42D5" w14:paraId="549012FB" w14:textId="77777777" w:rsidTr="001D42D5">
        <w:trPr>
          <w:trHeight w:val="283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98ED4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printMenu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957B2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62B17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Prints out main menu. </w:t>
            </w:r>
          </w:p>
        </w:tc>
      </w:tr>
      <w:tr w:rsidR="001D42D5" w:rsidRPr="001D42D5" w14:paraId="06EBC9DD" w14:textId="77777777" w:rsidTr="001D42D5">
        <w:trPr>
          <w:trHeight w:val="283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50A51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goToChoice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int option)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984D1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int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91307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Sends the user to their selected action. </w:t>
            </w:r>
          </w:p>
        </w:tc>
      </w:tr>
      <w:tr w:rsidR="001D42D5" w:rsidRPr="001D42D5" w14:paraId="7C31DF5C" w14:textId="77777777" w:rsidTr="001D42D5">
        <w:trPr>
          <w:trHeight w:val="283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BE05B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askForDifficulty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AB7F5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014FB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Asks the user for maze difficulty. </w:t>
            </w:r>
          </w:p>
        </w:tc>
      </w:tr>
      <w:tr w:rsidR="001D42D5" w:rsidRPr="001D42D5" w14:paraId="77EBD872" w14:textId="77777777" w:rsidTr="001D42D5">
        <w:trPr>
          <w:trHeight w:val="2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2C821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printRules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46FA2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B64EE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Prints out the game rules. </w:t>
            </w:r>
          </w:p>
        </w:tc>
      </w:tr>
      <w:tr w:rsidR="001D42D5" w:rsidRPr="001D42D5" w14:paraId="61488F4C" w14:textId="77777777" w:rsidTr="001D42D5">
        <w:trPr>
          <w:trHeight w:val="5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B9363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printTeamInformation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20E1C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43D82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Prints out the information about the team. </w:t>
            </w:r>
          </w:p>
        </w:tc>
      </w:tr>
      <w:tr w:rsidR="001D42D5" w:rsidRPr="001D42D5" w14:paraId="0E5D9073" w14:textId="77777777" w:rsidTr="001D42D5">
        <w:trPr>
          <w:trHeight w:val="5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E461A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createMaze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unsigned difficulty)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43813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char**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80892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Creates the maze according to the selected difficulty. </w:t>
            </w:r>
          </w:p>
        </w:tc>
      </w:tr>
      <w:tr w:rsidR="001D42D5" w:rsidRPr="001D42D5" w14:paraId="0D5FDA9F" w14:textId="77777777" w:rsidTr="001D42D5">
        <w:trPr>
          <w:trHeight w:val="5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B433A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getMazeRows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int difficulty)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ECB6F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int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F201D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Returns the number of maze rows </w:t>
            </w:r>
            <w:proofErr w:type="spellStart"/>
            <w:r w:rsidRPr="001D42D5">
              <w:rPr>
                <w:rFonts w:ascii="Calibri" w:eastAsia="Times New Roman" w:hAnsi="Calibri" w:cs="Calibri"/>
                <w:color w:val="auto"/>
              </w:rPr>
              <w:t>acording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 to the difficulty. </w:t>
            </w:r>
          </w:p>
        </w:tc>
      </w:tr>
      <w:tr w:rsidR="001D42D5" w:rsidRPr="001D42D5" w14:paraId="6E5039A9" w14:textId="77777777" w:rsidTr="001D42D5">
        <w:trPr>
          <w:trHeight w:val="850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2B052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getMazeCols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int difficulty)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31A39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int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1CDC8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Returns the number of </w:t>
            </w:r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maze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 </w:t>
            </w:r>
            <w:proofErr w:type="spellStart"/>
            <w:r w:rsidRPr="001D42D5">
              <w:rPr>
                <w:rFonts w:ascii="Calibri" w:eastAsia="Times New Roman" w:hAnsi="Calibri" w:cs="Calibri"/>
                <w:color w:val="auto"/>
              </w:rPr>
              <w:t>coloums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 </w:t>
            </w:r>
            <w:proofErr w:type="spellStart"/>
            <w:r w:rsidRPr="001D42D5">
              <w:rPr>
                <w:rFonts w:ascii="Calibri" w:eastAsia="Times New Roman" w:hAnsi="Calibri" w:cs="Calibri"/>
                <w:color w:val="auto"/>
              </w:rPr>
              <w:t>acording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 to the difficulty. </w:t>
            </w:r>
          </w:p>
        </w:tc>
      </w:tr>
      <w:tr w:rsidR="001D42D5" w:rsidRPr="001D42D5" w14:paraId="6C19D08F" w14:textId="77777777" w:rsidTr="001D42D5">
        <w:trPr>
          <w:trHeight w:val="551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0F797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game(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char** maze, int rows, int cols)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7249D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45CD2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The main game functionalities get performed in this function. </w:t>
            </w:r>
          </w:p>
        </w:tc>
      </w:tr>
      <w:tr w:rsidR="001D42D5" w:rsidRPr="001D42D5" w14:paraId="0806C36A" w14:textId="77777777" w:rsidTr="001D42D5">
        <w:trPr>
          <w:trHeight w:val="5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2E9D9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displayMaze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char** maze, int rows, int cols)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1F2E3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FCC1F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Displays the maze. </w:t>
            </w:r>
          </w:p>
        </w:tc>
      </w:tr>
      <w:tr w:rsidR="001D42D5" w:rsidRPr="001D42D5" w14:paraId="27B151B9" w14:textId="77777777" w:rsidTr="001D42D5">
        <w:trPr>
          <w:trHeight w:val="5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809E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makeMove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char** maze)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9EF55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char**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F8A17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Changes the player’s position depending on which keys they press. </w:t>
            </w:r>
          </w:p>
        </w:tc>
      </w:tr>
      <w:tr w:rsidR="001D42D5" w:rsidRPr="001D42D5" w14:paraId="2405B34D" w14:textId="77777777" w:rsidTr="001D42D5">
        <w:trPr>
          <w:trHeight w:val="5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8F6FB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checkIfWon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char** maze)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7CDAD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bool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A6588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Checks if the player has escaped the maze. </w:t>
            </w:r>
          </w:p>
        </w:tc>
      </w:tr>
      <w:tr w:rsidR="001D42D5" w:rsidRPr="001D42D5" w14:paraId="6C50A4E9" w14:textId="77777777" w:rsidTr="001D42D5">
        <w:trPr>
          <w:trHeight w:val="5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C60DA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printWinMessage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C3BF0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432E1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Prints out a message congratulating the player after </w:t>
            </w:r>
            <w:proofErr w:type="spellStart"/>
            <w:r w:rsidRPr="001D42D5">
              <w:rPr>
                <w:rFonts w:ascii="Calibri" w:eastAsia="Times New Roman" w:hAnsi="Calibri" w:cs="Calibri"/>
                <w:color w:val="auto"/>
              </w:rPr>
              <w:t>wining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. </w:t>
            </w:r>
          </w:p>
        </w:tc>
      </w:tr>
      <w:tr w:rsidR="001D42D5" w:rsidRPr="001D42D5" w14:paraId="084D9639" w14:textId="77777777" w:rsidTr="001D42D5">
        <w:trPr>
          <w:trHeight w:val="2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3658E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resetGame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char** maze, int rows)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BF831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D3029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Resets values to all global variables. </w:t>
            </w:r>
          </w:p>
        </w:tc>
      </w:tr>
      <w:tr w:rsidR="001D42D5" w:rsidRPr="001D42D5" w14:paraId="104D560D" w14:textId="77777777" w:rsidTr="001D42D5">
        <w:trPr>
          <w:trHeight w:val="567"/>
        </w:trPr>
        <w:tc>
          <w:tcPr>
            <w:tcW w:w="5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8CFF7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D42D5">
              <w:rPr>
                <w:rFonts w:ascii="Calibri" w:eastAsia="Times New Roman" w:hAnsi="Calibri" w:cs="Calibri"/>
                <w:color w:val="auto"/>
              </w:rPr>
              <w:t>returnToMenu</w:t>
            </w:r>
            <w:proofErr w:type="spellEnd"/>
            <w:r w:rsidRPr="001D42D5">
              <w:rPr>
                <w:rFonts w:ascii="Calibri" w:eastAsia="Times New Roman" w:hAnsi="Calibri" w:cs="Calibri"/>
                <w:color w:val="auto"/>
              </w:rPr>
              <w:t>(</w:t>
            </w:r>
            <w:proofErr w:type="gramEnd"/>
            <w:r w:rsidRPr="001D42D5">
              <w:rPr>
                <w:rFonts w:ascii="Calibri" w:eastAsia="Times New Roman" w:hAnsi="Calibri" w:cs="Calibri"/>
                <w:color w:val="auto"/>
              </w:rPr>
              <w:t>)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F069A" w14:textId="77777777" w:rsidR="001D42D5" w:rsidRPr="001D42D5" w:rsidRDefault="001D42D5" w:rsidP="001D42D5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void 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D33E9" w14:textId="77777777" w:rsidR="001D42D5" w:rsidRPr="001D42D5" w:rsidRDefault="001D42D5" w:rsidP="001D42D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D42D5">
              <w:rPr>
                <w:rFonts w:ascii="Calibri" w:eastAsia="Times New Roman" w:hAnsi="Calibri" w:cs="Calibri"/>
                <w:color w:val="auto"/>
              </w:rPr>
              <w:t>Asks the player if they want to return to the main menu. </w:t>
            </w:r>
          </w:p>
        </w:tc>
      </w:tr>
    </w:tbl>
    <w:p w14:paraId="6E3C7E83" w14:textId="77777777" w:rsidR="001D42D5" w:rsidRPr="001D42D5" w:rsidRDefault="001D42D5">
      <w:pPr>
        <w:rPr>
          <w:rFonts w:asciiTheme="majorHAnsi" w:hAnsiTheme="majorHAnsi"/>
          <w:color w:val="007789" w:themeColor="accent1" w:themeShade="BF"/>
          <w:sz w:val="24"/>
          <w:szCs w:val="24"/>
        </w:rPr>
      </w:pPr>
    </w:p>
    <w:p w14:paraId="6FE015C8" w14:textId="02B084E2" w:rsidR="000F3E3A" w:rsidRDefault="000F3E3A"/>
    <w:p w14:paraId="48E682E1" w14:textId="4E37D518" w:rsidR="000F3E3A" w:rsidRDefault="000F3E3A"/>
    <w:p w14:paraId="4EF6E504" w14:textId="70BCA87C" w:rsidR="000F3E3A" w:rsidRDefault="000F3E3A"/>
    <w:p w14:paraId="10989BAE" w14:textId="499914CA" w:rsidR="000F3E3A" w:rsidRDefault="000F3E3A"/>
    <w:p w14:paraId="10BF542A" w14:textId="170C8D60" w:rsidR="000F3E3A" w:rsidRDefault="000F3E3A"/>
    <w:p w14:paraId="5798659A" w14:textId="0C7EBAF6" w:rsidR="000F3E3A" w:rsidRDefault="000F3E3A"/>
    <w:p w14:paraId="74D72610" w14:textId="7CDC2494" w:rsidR="000F3E3A" w:rsidRDefault="000F3E3A"/>
    <w:p w14:paraId="247429D8" w14:textId="1776027C" w:rsidR="000F3E3A" w:rsidRDefault="000F3E3A"/>
    <w:p w14:paraId="254A1FAC" w14:textId="27ADCE0C" w:rsidR="000F3E3A" w:rsidRDefault="000F3E3A"/>
    <w:p w14:paraId="51C65D8D" w14:textId="41FFD718" w:rsidR="000F3E3A" w:rsidRDefault="000F3E3A"/>
    <w:p w14:paraId="0EEB8AA4" w14:textId="7D325DA9" w:rsidR="000F3E3A" w:rsidRDefault="000F3E3A"/>
    <w:p w14:paraId="1040236B" w14:textId="77777777" w:rsidR="000F3E3A" w:rsidRDefault="000F3E3A"/>
    <w:sectPr w:rsidR="000F3E3A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E173" w14:textId="77777777" w:rsidR="00CF136E" w:rsidRDefault="00CF136E" w:rsidP="00C6554A">
      <w:pPr>
        <w:spacing w:before="0" w:after="0" w:line="240" w:lineRule="auto"/>
      </w:pPr>
      <w:r>
        <w:separator/>
      </w:r>
    </w:p>
  </w:endnote>
  <w:endnote w:type="continuationSeparator" w:id="0">
    <w:p w14:paraId="4582AAF4" w14:textId="77777777" w:rsidR="00CF136E" w:rsidRDefault="00CF136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B2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4995" w14:textId="77777777" w:rsidR="00CF136E" w:rsidRDefault="00CF136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9D35D0F" w14:textId="77777777" w:rsidR="00CF136E" w:rsidRDefault="00CF136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A20B0"/>
    <w:multiLevelType w:val="hybridMultilevel"/>
    <w:tmpl w:val="D90EA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A13306F"/>
    <w:multiLevelType w:val="multilevel"/>
    <w:tmpl w:val="BC0C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E72933"/>
    <w:multiLevelType w:val="hybridMultilevel"/>
    <w:tmpl w:val="3BA23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83BC3"/>
    <w:multiLevelType w:val="hybridMultilevel"/>
    <w:tmpl w:val="95DE0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346F5"/>
    <w:multiLevelType w:val="multilevel"/>
    <w:tmpl w:val="2DBA8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80C64ED"/>
    <w:multiLevelType w:val="hybridMultilevel"/>
    <w:tmpl w:val="4CC81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5"/>
  </w:num>
  <w:num w:numId="19">
    <w:abstractNumId w:val="11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3A"/>
    <w:rsid w:val="00070BA5"/>
    <w:rsid w:val="000F3E3A"/>
    <w:rsid w:val="001D42D5"/>
    <w:rsid w:val="002554CD"/>
    <w:rsid w:val="00293B83"/>
    <w:rsid w:val="002B4163"/>
    <w:rsid w:val="002B4294"/>
    <w:rsid w:val="00304025"/>
    <w:rsid w:val="00333D0D"/>
    <w:rsid w:val="004C049F"/>
    <w:rsid w:val="005000E2"/>
    <w:rsid w:val="00662502"/>
    <w:rsid w:val="006A3CE7"/>
    <w:rsid w:val="00863EF1"/>
    <w:rsid w:val="00C6554A"/>
    <w:rsid w:val="00CF136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1FE86"/>
  <w15:chartTrackingRefBased/>
  <w15:docId w15:val="{C9F7CF35-754D-457F-95BF-5DBC1D52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0F3E3A"/>
    <w:pPr>
      <w:ind w:left="720"/>
      <w:contextualSpacing/>
    </w:pPr>
  </w:style>
  <w:style w:type="paragraph" w:customStyle="1" w:styleId="paragraph">
    <w:name w:val="paragraph"/>
    <w:basedOn w:val="Normal"/>
    <w:rsid w:val="001D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D42D5"/>
  </w:style>
  <w:style w:type="character" w:customStyle="1" w:styleId="eop">
    <w:name w:val="eop"/>
    <w:basedOn w:val="DefaultParagraphFont"/>
    <w:rsid w:val="001D4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boz\AppData\Local\Microsoft\Office\16.0\DTS\en-US%7b5B6260DF-9773-49A6-AA26-C562EB6AA785%7d\%7bC4EEAB16-5690-4135-8057-7B8FCE52956C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{C4EEAB16-5690-4135-8057-7B8FCE52956C}tf02835058_win32</Template>
  <TotalTime>3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 bozukov</dc:creator>
  <cp:keywords/>
  <dc:description/>
  <cp:lastModifiedBy>Lubomir Bozukov</cp:lastModifiedBy>
  <cp:revision>2</cp:revision>
  <dcterms:created xsi:type="dcterms:W3CDTF">2021-11-06T14:42:00Z</dcterms:created>
  <dcterms:modified xsi:type="dcterms:W3CDTF">2021-11-06T14:42:00Z</dcterms:modified>
</cp:coreProperties>
</file>